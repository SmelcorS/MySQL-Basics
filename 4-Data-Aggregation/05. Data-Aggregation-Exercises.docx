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370" w:rsidRPr="00867E4C" w:rsidRDefault="00710370" w:rsidP="00867E4C">
      <w:pPr>
        <w:pStyle w:val="Heading1"/>
        <w:jc w:val="center"/>
        <w:rPr>
          <w:rFonts w:cs="Arial"/>
          <w:sz w:val="52"/>
          <w:szCs w:val="52"/>
        </w:rPr>
      </w:pPr>
      <w:bookmarkStart w:id="0" w:name="_GoBack"/>
      <w:bookmarkEnd w:id="0"/>
      <w:r w:rsidRPr="00867E4C">
        <w:rPr>
          <w:sz w:val="52"/>
          <w:szCs w:val="52"/>
        </w:rPr>
        <w:t xml:space="preserve">Exercises: Data </w:t>
      </w:r>
      <w:r>
        <w:rPr>
          <w:sz w:val="52"/>
          <w:szCs w:val="52"/>
        </w:rPr>
        <w:t>Aggregation</w:t>
      </w:r>
    </w:p>
    <w:p w:rsidR="00710370" w:rsidRDefault="00710370" w:rsidP="00867E4C">
      <w:r>
        <w:t xml:space="preserve">This document defines the </w:t>
      </w:r>
      <w:r w:rsidRPr="00867E4C">
        <w:rPr>
          <w:b/>
          <w:bCs/>
        </w:rPr>
        <w:t>exercise assignments</w:t>
      </w:r>
      <w:r>
        <w:t xml:space="preserve"> for the </w:t>
      </w:r>
      <w:hyperlink r:id="rId7" w:history="1">
        <w:r w:rsidRPr="00867E4C">
          <w:rPr>
            <w:rStyle w:val="Hyperlink"/>
          </w:rPr>
          <w:t>"Databases Basics - MySQL" course @ Software University</w:t>
        </w:r>
      </w:hyperlink>
      <w:r>
        <w:t xml:space="preserve">. </w:t>
      </w:r>
    </w:p>
    <w:p w:rsidR="00710370" w:rsidRPr="00867E4C" w:rsidRDefault="00710370" w:rsidP="00867E4C">
      <w:pPr>
        <w:rPr>
          <w:lang w:val="bg-BG"/>
        </w:rPr>
      </w:pPr>
      <w:r>
        <w:t>Mr. Bodrog is a greedy small goblin. His most precious possession is a small database of the deposits in the wizard’s world. Mr. Bodrog wants you to send him some reports.</w:t>
      </w:r>
    </w:p>
    <w:p w:rsidR="00710370" w:rsidRDefault="00710370" w:rsidP="00867E4C">
      <w:r>
        <w:t xml:space="preserve">Get familiar with the </w:t>
      </w:r>
      <w:r w:rsidRPr="00867E4C">
        <w:rPr>
          <w:b/>
          <w:bCs/>
        </w:rPr>
        <w:t>gringotts</w:t>
      </w:r>
      <w:r>
        <w:t xml:space="preserve"> database. You will use it in the assignments below.</w:t>
      </w:r>
    </w:p>
    <w:p w:rsidR="00710370" w:rsidRPr="00D40E7B" w:rsidRDefault="00710370" w:rsidP="00867E4C">
      <w:pPr>
        <w:pStyle w:val="Heading2"/>
      </w:pPr>
      <w:r>
        <w:t xml:space="preserve">1. </w:t>
      </w:r>
      <w:r w:rsidRPr="00D40E7B">
        <w:t>Records’ Count</w:t>
      </w:r>
    </w:p>
    <w:p w:rsidR="00710370" w:rsidRDefault="00710370" w:rsidP="00867E4C">
      <w:r>
        <w:t xml:space="preserve">Import the database and send the </w:t>
      </w:r>
      <w:r w:rsidRPr="00867E4C">
        <w:rPr>
          <w:b/>
          <w:bCs/>
        </w:rPr>
        <w:t>total count of records</w:t>
      </w:r>
      <w:r>
        <w:t xml:space="preserve"> to Mr. Bodrog. Make sure nothing got lost.</w:t>
      </w:r>
    </w:p>
    <w:p w:rsidR="00710370" w:rsidRDefault="00710370" w:rsidP="00867E4C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18"/>
      </w:tblGrid>
      <w:tr w:rsidR="00710370" w:rsidRPr="00A30FC1">
        <w:tc>
          <w:tcPr>
            <w:tcW w:w="1418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count</w:t>
            </w:r>
          </w:p>
        </w:tc>
      </w:tr>
      <w:tr w:rsidR="00710370" w:rsidRPr="00A30FC1">
        <w:tc>
          <w:tcPr>
            <w:tcW w:w="1418" w:type="dxa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162</w:t>
            </w:r>
          </w:p>
        </w:tc>
      </w:tr>
    </w:tbl>
    <w:p w:rsidR="00710370" w:rsidRPr="00867E4C" w:rsidRDefault="00710370" w:rsidP="00867E4C"/>
    <w:p w:rsidR="00710370" w:rsidRPr="00D40E7B" w:rsidRDefault="00710370" w:rsidP="00867E4C">
      <w:pPr>
        <w:pStyle w:val="Heading2"/>
      </w:pPr>
      <w:r w:rsidRPr="00D40E7B">
        <w:t>2.</w:t>
      </w:r>
      <w:r w:rsidRPr="00D40E7B">
        <w:tab/>
        <w:t xml:space="preserve"> Longest Magic Wand</w:t>
      </w:r>
    </w:p>
    <w:p w:rsidR="00710370" w:rsidRDefault="00710370" w:rsidP="00867E4C">
      <w:r>
        <w:t xml:space="preserve">Select the size of the </w:t>
      </w:r>
      <w:r w:rsidRPr="00867E4C">
        <w:rPr>
          <w:b/>
          <w:bCs/>
        </w:rPr>
        <w:t>longest magic wand</w:t>
      </w:r>
      <w:r>
        <w:t>. Rename the new column appropriately.</w:t>
      </w:r>
    </w:p>
    <w:p w:rsidR="00710370" w:rsidRPr="00414DDE" w:rsidRDefault="00710370" w:rsidP="00867E4C">
      <w:pPr>
        <w:pStyle w:val="Heading3"/>
        <w:rPr>
          <w:rFonts w:cs="Arial"/>
          <w:lang w:val="en-US"/>
        </w:rPr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10"/>
      </w:tblGrid>
      <w:tr w:rsidR="00710370" w:rsidRPr="00A30FC1">
        <w:tc>
          <w:tcPr>
            <w:tcW w:w="2410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longest_magic_wand</w:t>
            </w:r>
          </w:p>
        </w:tc>
      </w:tr>
      <w:tr w:rsidR="00710370" w:rsidRPr="00A30FC1">
        <w:tc>
          <w:tcPr>
            <w:tcW w:w="2410" w:type="dxa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31</w:t>
            </w:r>
          </w:p>
        </w:tc>
      </w:tr>
    </w:tbl>
    <w:p w:rsidR="00710370" w:rsidRDefault="00710370" w:rsidP="00867E4C"/>
    <w:p w:rsidR="00710370" w:rsidRPr="00D40E7B" w:rsidRDefault="00710370" w:rsidP="00867E4C">
      <w:pPr>
        <w:pStyle w:val="Heading2"/>
      </w:pPr>
      <w:r w:rsidRPr="00D40E7B">
        <w:t>3. Longest Magic Wand per Deposit Groups</w:t>
      </w:r>
    </w:p>
    <w:p w:rsidR="00710370" w:rsidRDefault="00710370" w:rsidP="00867E4C">
      <w:r>
        <w:t xml:space="preserve">For wizards in each deposit group show the longest magic wand. </w:t>
      </w:r>
      <w:r w:rsidRPr="00867E4C">
        <w:rPr>
          <w:b/>
          <w:bCs/>
        </w:rPr>
        <w:t>Sort result by longest magic</w:t>
      </w:r>
      <w:r>
        <w:t xml:space="preserve"> wand for each deposit group </w:t>
      </w:r>
      <w:r w:rsidRPr="00867E4C">
        <w:rPr>
          <w:b/>
          <w:bCs/>
        </w:rPr>
        <w:t>in increasing order</w:t>
      </w:r>
      <w:r>
        <w:t xml:space="preserve">, then by </w:t>
      </w:r>
      <w:r w:rsidRPr="00867E4C">
        <w:rPr>
          <w:rStyle w:val="CodeChar"/>
        </w:rPr>
        <w:t>deposit_group</w:t>
      </w:r>
      <w:r>
        <w:t xml:space="preserve"> alphabetically. Rename the new column appropriately.</w:t>
      </w:r>
    </w:p>
    <w:p w:rsidR="00710370" w:rsidRDefault="00710370" w:rsidP="00867E4C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deposit_group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longest_magic_wand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Human Pride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30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</w:tr>
    </w:tbl>
    <w:p w:rsidR="00710370" w:rsidRDefault="00710370" w:rsidP="00867E4C"/>
    <w:p w:rsidR="00710370" w:rsidRPr="00D40E7B" w:rsidRDefault="00710370" w:rsidP="00867E4C">
      <w:pPr>
        <w:pStyle w:val="Heading2"/>
      </w:pPr>
      <w:r w:rsidRPr="00D40E7B">
        <w:t>4.</w:t>
      </w:r>
      <w:r w:rsidRPr="00D40E7B">
        <w:tab/>
        <w:t xml:space="preserve"> Smallest Deposit Group per Magic Wand Size*</w:t>
      </w:r>
    </w:p>
    <w:p w:rsidR="00710370" w:rsidRDefault="00710370" w:rsidP="00867E4C">
      <w:r>
        <w:t xml:space="preserve">Select the deposit group with the </w:t>
      </w:r>
      <w:r w:rsidRPr="00867E4C">
        <w:rPr>
          <w:b/>
          <w:bCs/>
        </w:rPr>
        <w:t>lowest</w:t>
      </w:r>
      <w:r>
        <w:t xml:space="preserve"> average wand size.</w:t>
      </w:r>
    </w:p>
    <w:p w:rsidR="00710370" w:rsidRDefault="00710370" w:rsidP="00867E4C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10"/>
      </w:tblGrid>
      <w:tr w:rsidR="00710370" w:rsidRPr="00A30FC1">
        <w:tc>
          <w:tcPr>
            <w:tcW w:w="2410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deposit_group</w:t>
            </w:r>
          </w:p>
        </w:tc>
      </w:tr>
      <w:tr w:rsidR="00710370" w:rsidRPr="00A30FC1">
        <w:tc>
          <w:tcPr>
            <w:tcW w:w="2410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Troll Chest</w:t>
            </w:r>
          </w:p>
        </w:tc>
      </w:tr>
    </w:tbl>
    <w:p w:rsidR="00710370" w:rsidRDefault="00710370" w:rsidP="00867E4C"/>
    <w:p w:rsidR="00710370" w:rsidRPr="00D40E7B" w:rsidRDefault="00710370" w:rsidP="00867E4C">
      <w:pPr>
        <w:pStyle w:val="Heading2"/>
      </w:pPr>
      <w:r w:rsidRPr="00D40E7B">
        <w:t>5.</w:t>
      </w:r>
      <w:r w:rsidRPr="00D40E7B">
        <w:tab/>
        <w:t xml:space="preserve"> Deposits Sum</w:t>
      </w:r>
    </w:p>
    <w:p w:rsidR="00710370" w:rsidRDefault="00710370" w:rsidP="00867E4C">
      <w:r>
        <w:t xml:space="preserve">Select all deposit groups and its </w:t>
      </w:r>
      <w:r w:rsidRPr="00867E4C">
        <w:rPr>
          <w:b/>
          <w:bCs/>
        </w:rPr>
        <w:t>total deposit sum</w:t>
      </w:r>
      <w:r>
        <w:t xml:space="preserve">. Sort result by </w:t>
      </w:r>
      <w:r w:rsidRPr="00867E4C">
        <w:rPr>
          <w:rStyle w:val="CodeChar"/>
        </w:rPr>
        <w:t>total_sum</w:t>
      </w:r>
      <w:r>
        <w:t xml:space="preserve"> in </w:t>
      </w:r>
      <w:r w:rsidRPr="00867E4C">
        <w:rPr>
          <w:b/>
          <w:bCs/>
        </w:rPr>
        <w:t>increasing order</w:t>
      </w:r>
      <w:r>
        <w:t>.</w:t>
      </w:r>
    </w:p>
    <w:p w:rsidR="00710370" w:rsidRDefault="00710370" w:rsidP="00867E4C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deposit_group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total_sum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Blue Phoenix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819598.73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</w:tr>
    </w:tbl>
    <w:p w:rsidR="00710370" w:rsidRDefault="00710370" w:rsidP="00867E4C"/>
    <w:p w:rsidR="00710370" w:rsidRPr="00D40E7B" w:rsidRDefault="00710370" w:rsidP="00867E4C">
      <w:pPr>
        <w:pStyle w:val="Heading2"/>
      </w:pPr>
      <w:r w:rsidRPr="00D40E7B">
        <w:t>6.</w:t>
      </w:r>
      <w:r w:rsidRPr="00D40E7B">
        <w:tab/>
        <w:t xml:space="preserve"> Deposits Sum for Ollivander family</w:t>
      </w:r>
    </w:p>
    <w:p w:rsidR="00710370" w:rsidRDefault="00710370" w:rsidP="00867E4C">
      <w:r>
        <w:t xml:space="preserve">Select all deposit groups and its total deposit sum but </w:t>
      </w:r>
      <w:r w:rsidRPr="00867E4C">
        <w:rPr>
          <w:b/>
          <w:bCs/>
        </w:rPr>
        <w:t>only for the wizards who has their magic wand crafted by Ollivander family</w:t>
      </w:r>
      <w:r>
        <w:t xml:space="preserve">. Sort result by </w:t>
      </w:r>
      <w:r w:rsidRPr="00867E4C">
        <w:rPr>
          <w:rStyle w:val="CodeChar"/>
        </w:rPr>
        <w:t>deposit_group</w:t>
      </w:r>
      <w:r>
        <w:t xml:space="preserve"> </w:t>
      </w:r>
      <w:r w:rsidRPr="00867E4C">
        <w:rPr>
          <w:b/>
          <w:bCs/>
        </w:rPr>
        <w:t>alphabetically</w:t>
      </w:r>
      <w:r>
        <w:t>.</w:t>
      </w:r>
    </w:p>
    <w:p w:rsidR="00710370" w:rsidRDefault="00710370" w:rsidP="00867E4C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deposit_group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total_sum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Blue Phoenix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52968.96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Human Pride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188366.86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</w:tr>
    </w:tbl>
    <w:p w:rsidR="00710370" w:rsidRPr="00867E4C" w:rsidRDefault="00710370" w:rsidP="00867E4C"/>
    <w:p w:rsidR="00710370" w:rsidRPr="00D40E7B" w:rsidRDefault="00710370" w:rsidP="00867E4C">
      <w:pPr>
        <w:pStyle w:val="Heading2"/>
      </w:pPr>
      <w:r w:rsidRPr="00D40E7B">
        <w:t>7.</w:t>
      </w:r>
      <w:r w:rsidRPr="00D40E7B">
        <w:tab/>
        <w:t>Deposits Filter</w:t>
      </w:r>
    </w:p>
    <w:p w:rsidR="00710370" w:rsidRDefault="00710370" w:rsidP="00867E4C">
      <w:r>
        <w:t xml:space="preserve">Select all deposit groups and its total deposit sum but </w:t>
      </w:r>
      <w:r w:rsidRPr="00867E4C">
        <w:rPr>
          <w:b/>
          <w:bCs/>
        </w:rPr>
        <w:t>only for the wizards who has their magic wand crafted by Ollivander family</w:t>
      </w:r>
      <w:r>
        <w:t xml:space="preserve">. After this, </w:t>
      </w:r>
      <w:r w:rsidRPr="00867E4C">
        <w:rPr>
          <w:b/>
          <w:bCs/>
        </w:rPr>
        <w:t>filter</w:t>
      </w:r>
      <w:r>
        <w:t xml:space="preserve"> total deposit sums</w:t>
      </w:r>
      <w:r w:rsidRPr="00867E4C">
        <w:rPr>
          <w:b/>
          <w:bCs/>
        </w:rPr>
        <w:t xml:space="preserve"> lower than 150000</w:t>
      </w:r>
      <w:r>
        <w:t xml:space="preserve">. Order by total deposit sum in </w:t>
      </w:r>
      <w:r w:rsidRPr="00867E4C">
        <w:rPr>
          <w:b/>
          <w:bCs/>
        </w:rPr>
        <w:t>descending order</w:t>
      </w:r>
      <w:r>
        <w:t>.</w:t>
      </w:r>
    </w:p>
    <w:p w:rsidR="00710370" w:rsidRDefault="00710370" w:rsidP="00867E4C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deposit_group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total_sum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Troll Chest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126585.18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</w:tr>
    </w:tbl>
    <w:p w:rsidR="00710370" w:rsidRPr="00867E4C" w:rsidRDefault="00710370" w:rsidP="00867E4C"/>
    <w:p w:rsidR="00710370" w:rsidRPr="00D40E7B" w:rsidRDefault="00710370" w:rsidP="00867E4C">
      <w:pPr>
        <w:pStyle w:val="Heading2"/>
      </w:pPr>
      <w:r w:rsidRPr="00D40E7B">
        <w:t>8.</w:t>
      </w:r>
      <w:r w:rsidRPr="00D40E7B">
        <w:tab/>
        <w:t xml:space="preserve"> Deposit charge</w:t>
      </w:r>
    </w:p>
    <w:p w:rsidR="00710370" w:rsidRDefault="00710370" w:rsidP="00867E4C">
      <w:r>
        <w:t>Create a query that selects:</w:t>
      </w:r>
    </w:p>
    <w:p w:rsidR="00710370" w:rsidRDefault="00710370" w:rsidP="00867E4C">
      <w:pPr>
        <w:ind w:firstLine="284"/>
      </w:pPr>
      <w:r>
        <w:t>•</w:t>
      </w:r>
      <w:r>
        <w:tab/>
      </w:r>
      <w:r w:rsidRPr="00867E4C">
        <w:rPr>
          <w:b/>
          <w:bCs/>
        </w:rPr>
        <w:t>Deposit group</w:t>
      </w:r>
      <w:r>
        <w:t xml:space="preserve"> </w:t>
      </w:r>
    </w:p>
    <w:p w:rsidR="00710370" w:rsidRPr="00867E4C" w:rsidRDefault="00710370" w:rsidP="00867E4C">
      <w:pPr>
        <w:ind w:firstLine="284"/>
        <w:rPr>
          <w:b/>
          <w:bCs/>
        </w:rPr>
      </w:pPr>
      <w:r>
        <w:t>•</w:t>
      </w:r>
      <w:r>
        <w:tab/>
      </w:r>
      <w:r w:rsidRPr="00867E4C">
        <w:rPr>
          <w:b/>
          <w:bCs/>
        </w:rPr>
        <w:t>Magic wand creator</w:t>
      </w:r>
    </w:p>
    <w:p w:rsidR="00710370" w:rsidRDefault="00710370" w:rsidP="00867E4C">
      <w:pPr>
        <w:ind w:firstLine="284"/>
      </w:pPr>
      <w:r>
        <w:t>•</w:t>
      </w:r>
      <w:r>
        <w:tab/>
      </w:r>
      <w:r w:rsidRPr="00867E4C">
        <w:rPr>
          <w:b/>
          <w:bCs/>
        </w:rPr>
        <w:t>Minimum deposit charge for each group</w:t>
      </w:r>
      <w:r>
        <w:t xml:space="preserve"> </w:t>
      </w:r>
    </w:p>
    <w:p w:rsidR="00710370" w:rsidRPr="006C4218" w:rsidRDefault="00710370" w:rsidP="006C4218">
      <w:pPr>
        <w:rPr>
          <w:lang w:val="en-US"/>
        </w:rPr>
      </w:pPr>
      <w:r>
        <w:rPr>
          <w:lang w:val="en-US"/>
        </w:rPr>
        <w:t>Group by deposit_group and magic_wand_creator.</w:t>
      </w:r>
    </w:p>
    <w:p w:rsidR="00710370" w:rsidRDefault="00710370" w:rsidP="00867E4C">
      <w:r>
        <w:t xml:space="preserve">Select the data in </w:t>
      </w:r>
      <w:r w:rsidRPr="00867E4C">
        <w:rPr>
          <w:b/>
          <w:bCs/>
        </w:rPr>
        <w:t>ascending</w:t>
      </w:r>
      <w:r>
        <w:t xml:space="preserve"> order by </w:t>
      </w:r>
      <w:r w:rsidRPr="00867E4C">
        <w:rPr>
          <w:rStyle w:val="CodeChar"/>
        </w:rPr>
        <w:t>magic_wand_creator</w:t>
      </w:r>
      <w:r>
        <w:t xml:space="preserve"> and </w:t>
      </w:r>
      <w:r w:rsidRPr="00867E4C">
        <w:rPr>
          <w:rStyle w:val="CodeChar"/>
        </w:rPr>
        <w:t>deposit_group</w:t>
      </w:r>
      <w:r>
        <w:t>.</w:t>
      </w:r>
    </w:p>
    <w:p w:rsidR="00710370" w:rsidRPr="00867E4C" w:rsidRDefault="00710370" w:rsidP="00867E4C">
      <w:pPr>
        <w:rPr>
          <w:lang w:val="bg-BG"/>
        </w:rPr>
      </w:pPr>
    </w:p>
    <w:p w:rsidR="00710370" w:rsidRDefault="00710370" w:rsidP="00867E4C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  <w:gridCol w:w="2552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deposit_group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magic_wand_creator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min_deposit_charge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Blue Phoenix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Antioch Peverell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30.00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</w:p>
        </w:tc>
      </w:tr>
    </w:tbl>
    <w:p w:rsidR="00710370" w:rsidRDefault="00710370" w:rsidP="00867E4C"/>
    <w:p w:rsidR="00710370" w:rsidRPr="00D40E7B" w:rsidRDefault="00710370" w:rsidP="00D2253D">
      <w:pPr>
        <w:pStyle w:val="Heading2"/>
      </w:pPr>
      <w:r w:rsidRPr="00D40E7B">
        <w:rPr>
          <w:lang w:val="bg-BG"/>
        </w:rPr>
        <w:t>9</w:t>
      </w:r>
      <w:r w:rsidRPr="00D40E7B">
        <w:t>.</w:t>
      </w:r>
      <w:r w:rsidRPr="00D40E7B">
        <w:rPr>
          <w:lang w:val="bg-BG"/>
        </w:rPr>
        <w:t xml:space="preserve"> </w:t>
      </w:r>
      <w:r w:rsidRPr="00D40E7B">
        <w:t>Age Groups</w:t>
      </w:r>
    </w:p>
    <w:p w:rsidR="00710370" w:rsidRDefault="00710370" w:rsidP="00867E4C">
      <w:r>
        <w:t xml:space="preserve">Write down a query that creates 7 different groups </w:t>
      </w:r>
      <w:r w:rsidRPr="00D2253D">
        <w:rPr>
          <w:b/>
          <w:bCs/>
        </w:rPr>
        <w:t>based on their age</w:t>
      </w:r>
      <w:r>
        <w:t>.</w:t>
      </w:r>
    </w:p>
    <w:p w:rsidR="00710370" w:rsidRDefault="00710370" w:rsidP="00867E4C">
      <w:r>
        <w:t>Age groups should be as follows:</w:t>
      </w:r>
    </w:p>
    <w:p w:rsidR="00710370" w:rsidRDefault="00710370" w:rsidP="00D2253D">
      <w:pPr>
        <w:ind w:firstLine="284"/>
      </w:pPr>
      <w:r>
        <w:t>•</w:t>
      </w:r>
      <w:r>
        <w:tab/>
      </w:r>
      <w:r w:rsidRPr="00D2253D">
        <w:rPr>
          <w:b/>
          <w:bCs/>
        </w:rPr>
        <w:t>[0-10]</w:t>
      </w:r>
    </w:p>
    <w:p w:rsidR="00710370" w:rsidRDefault="00710370" w:rsidP="00D2253D">
      <w:pPr>
        <w:ind w:firstLine="284"/>
      </w:pPr>
      <w:r>
        <w:t>•</w:t>
      </w:r>
      <w:r>
        <w:tab/>
      </w:r>
      <w:r w:rsidRPr="00D2253D">
        <w:rPr>
          <w:b/>
          <w:bCs/>
        </w:rPr>
        <w:t>[11-20]</w:t>
      </w:r>
    </w:p>
    <w:p w:rsidR="00710370" w:rsidRDefault="00710370" w:rsidP="00D2253D">
      <w:pPr>
        <w:ind w:firstLine="284"/>
      </w:pPr>
      <w:r>
        <w:t>•</w:t>
      </w:r>
      <w:r>
        <w:tab/>
      </w:r>
      <w:r w:rsidRPr="00D2253D">
        <w:rPr>
          <w:b/>
          <w:bCs/>
        </w:rPr>
        <w:t>[21-30]</w:t>
      </w:r>
    </w:p>
    <w:p w:rsidR="00710370" w:rsidRDefault="00710370" w:rsidP="00D2253D">
      <w:pPr>
        <w:ind w:firstLine="284"/>
      </w:pPr>
      <w:r>
        <w:t>•</w:t>
      </w:r>
      <w:r w:rsidRPr="00D2253D">
        <w:rPr>
          <w:b/>
          <w:bCs/>
        </w:rPr>
        <w:tab/>
        <w:t>[31-40]</w:t>
      </w:r>
    </w:p>
    <w:p w:rsidR="00710370" w:rsidRDefault="00710370" w:rsidP="00D2253D">
      <w:pPr>
        <w:ind w:firstLine="284"/>
      </w:pPr>
      <w:r>
        <w:t>•</w:t>
      </w:r>
      <w:r>
        <w:tab/>
      </w:r>
      <w:r w:rsidRPr="00D2253D">
        <w:rPr>
          <w:b/>
          <w:bCs/>
        </w:rPr>
        <w:t>[41-50]</w:t>
      </w:r>
    </w:p>
    <w:p w:rsidR="00710370" w:rsidRDefault="00710370" w:rsidP="00D2253D">
      <w:pPr>
        <w:ind w:firstLine="284"/>
      </w:pPr>
      <w:r>
        <w:t>•</w:t>
      </w:r>
      <w:r>
        <w:tab/>
      </w:r>
      <w:r w:rsidRPr="00D2253D">
        <w:rPr>
          <w:b/>
          <w:bCs/>
        </w:rPr>
        <w:t>[51-60]</w:t>
      </w:r>
    </w:p>
    <w:p w:rsidR="00710370" w:rsidRDefault="00710370" w:rsidP="00D2253D">
      <w:pPr>
        <w:ind w:firstLine="284"/>
      </w:pPr>
      <w:r>
        <w:t>•</w:t>
      </w:r>
      <w:r>
        <w:tab/>
      </w:r>
      <w:r w:rsidRPr="00D2253D">
        <w:rPr>
          <w:b/>
          <w:bCs/>
        </w:rPr>
        <w:t>[61+]</w:t>
      </w:r>
    </w:p>
    <w:p w:rsidR="00710370" w:rsidRPr="00D2253D" w:rsidRDefault="00710370" w:rsidP="00867E4C">
      <w:pPr>
        <w:rPr>
          <w:lang w:val="bg-BG"/>
        </w:rPr>
      </w:pPr>
      <w:r>
        <w:t>The query should return</w:t>
      </w:r>
      <w:r>
        <w:rPr>
          <w:lang w:val="bg-BG"/>
        </w:rPr>
        <w:t>:</w:t>
      </w:r>
    </w:p>
    <w:p w:rsidR="00710370" w:rsidRDefault="00710370" w:rsidP="00D2253D">
      <w:pPr>
        <w:ind w:firstLine="284"/>
      </w:pPr>
      <w:r>
        <w:t>•</w:t>
      </w:r>
      <w:r>
        <w:tab/>
      </w:r>
      <w:r w:rsidRPr="00D2253D">
        <w:rPr>
          <w:b/>
          <w:bCs/>
        </w:rPr>
        <w:t>Age groups</w:t>
      </w:r>
    </w:p>
    <w:p w:rsidR="00710370" w:rsidRDefault="00710370" w:rsidP="00D2253D">
      <w:pPr>
        <w:ind w:firstLine="284"/>
      </w:pPr>
      <w:r>
        <w:t>•</w:t>
      </w:r>
      <w:r>
        <w:tab/>
      </w:r>
      <w:r w:rsidRPr="00D2253D">
        <w:rPr>
          <w:b/>
          <w:bCs/>
        </w:rPr>
        <w:t>Count of wizards in it</w:t>
      </w:r>
    </w:p>
    <w:p w:rsidR="00710370" w:rsidRDefault="00710370" w:rsidP="00867E4C">
      <w:r>
        <w:t xml:space="preserve">Sort result by </w:t>
      </w:r>
      <w:r w:rsidRPr="00D2253D">
        <w:rPr>
          <w:b/>
          <w:bCs/>
        </w:rPr>
        <w:t>increasing size</w:t>
      </w:r>
      <w:r>
        <w:t xml:space="preserve"> of age groups.</w:t>
      </w:r>
    </w:p>
    <w:p w:rsidR="00710370" w:rsidRDefault="00710370" w:rsidP="00D2253D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age_group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wizard_count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[11-20]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21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</w:tr>
    </w:tbl>
    <w:p w:rsidR="00710370" w:rsidRDefault="00710370" w:rsidP="00867E4C"/>
    <w:p w:rsidR="00710370" w:rsidRPr="00D40E7B" w:rsidRDefault="00710370" w:rsidP="00D2253D">
      <w:pPr>
        <w:pStyle w:val="Heading2"/>
      </w:pPr>
      <w:r w:rsidRPr="00D40E7B">
        <w:rPr>
          <w:lang w:val="bg-BG"/>
        </w:rPr>
        <w:t>10</w:t>
      </w:r>
      <w:r w:rsidRPr="00D40E7B">
        <w:t>.</w:t>
      </w:r>
      <w:r w:rsidRPr="00D40E7B">
        <w:rPr>
          <w:lang w:val="bg-BG"/>
        </w:rPr>
        <w:t xml:space="preserve"> </w:t>
      </w:r>
      <w:r w:rsidRPr="00D40E7B">
        <w:t>First Letter</w:t>
      </w:r>
    </w:p>
    <w:p w:rsidR="00710370" w:rsidRDefault="00710370" w:rsidP="00867E4C">
      <w:r>
        <w:t xml:space="preserve">Write a query that returns all </w:t>
      </w:r>
      <w:r w:rsidRPr="00D2253D">
        <w:rPr>
          <w:b/>
          <w:bCs/>
        </w:rPr>
        <w:t>unique</w:t>
      </w:r>
      <w:r>
        <w:t xml:space="preserve"> wizard </w:t>
      </w:r>
      <w:r w:rsidRPr="00D2253D">
        <w:rPr>
          <w:b/>
          <w:bCs/>
        </w:rPr>
        <w:t>first letters of their first names</w:t>
      </w:r>
      <w:r>
        <w:t xml:space="preserve"> </w:t>
      </w:r>
      <w:r w:rsidRPr="00D2253D">
        <w:rPr>
          <w:b/>
          <w:bCs/>
        </w:rPr>
        <w:t xml:space="preserve">only if they have deposit of type Troll Chest. </w:t>
      </w:r>
      <w:r>
        <w:t xml:space="preserve">Order them </w:t>
      </w:r>
      <w:r w:rsidRPr="00D2253D">
        <w:rPr>
          <w:b/>
          <w:bCs/>
        </w:rPr>
        <w:t>alphabetically</w:t>
      </w:r>
      <w:r>
        <w:t xml:space="preserve">. Use </w:t>
      </w:r>
      <w:r w:rsidRPr="00D2253D">
        <w:rPr>
          <w:rStyle w:val="CodeChar"/>
        </w:rPr>
        <w:t>GROUP</w:t>
      </w:r>
      <w:r w:rsidRPr="00D2253D">
        <w:rPr>
          <w:rStyle w:val="CodeChar"/>
          <w:rFonts w:ascii="Calibri" w:hAnsi="Calibri" w:cs="Calibri"/>
          <w:lang w:val="bg-BG"/>
        </w:rPr>
        <w:t xml:space="preserve"> </w:t>
      </w:r>
      <w:r w:rsidRPr="00D2253D">
        <w:rPr>
          <w:rStyle w:val="CodeChar"/>
        </w:rPr>
        <w:t>BY</w:t>
      </w:r>
      <w:r>
        <w:t xml:space="preserve"> for uniqueness.</w:t>
      </w:r>
    </w:p>
    <w:p w:rsidR="00710370" w:rsidRDefault="00710370" w:rsidP="00D2253D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first_letter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A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</w:tr>
    </w:tbl>
    <w:p w:rsidR="00710370" w:rsidRDefault="00710370" w:rsidP="00867E4C"/>
    <w:p w:rsidR="00710370" w:rsidRPr="00D40E7B" w:rsidRDefault="00710370" w:rsidP="00D2253D">
      <w:pPr>
        <w:pStyle w:val="Heading2"/>
      </w:pPr>
      <w:r w:rsidRPr="00D40E7B">
        <w:t>1</w:t>
      </w:r>
      <w:r w:rsidRPr="00D40E7B">
        <w:rPr>
          <w:lang w:val="bg-BG"/>
        </w:rPr>
        <w:t>1</w:t>
      </w:r>
      <w:r w:rsidRPr="00D40E7B">
        <w:t>.</w:t>
      </w:r>
      <w:r w:rsidRPr="00D40E7B">
        <w:tab/>
        <w:t xml:space="preserve">Average Interest </w:t>
      </w:r>
    </w:p>
    <w:p w:rsidR="00710370" w:rsidRDefault="00710370" w:rsidP="00867E4C">
      <w:r>
        <w:t xml:space="preserve">Mr. Bodrog is highly interested in profitability. He wants to know the average interest of all deposits groups split by whether the deposit </w:t>
      </w:r>
      <w:r w:rsidRPr="00D2253D">
        <w:rPr>
          <w:b/>
          <w:bCs/>
        </w:rPr>
        <w:t>has expired</w:t>
      </w:r>
      <w:r>
        <w:t xml:space="preserve"> or </w:t>
      </w:r>
      <w:r w:rsidRPr="00D2253D">
        <w:rPr>
          <w:b/>
          <w:bCs/>
        </w:rPr>
        <w:t>not</w:t>
      </w:r>
      <w:r>
        <w:t xml:space="preserve">. But that’s not all. He wants you to select deposits with </w:t>
      </w:r>
      <w:r w:rsidRPr="00D2253D">
        <w:rPr>
          <w:b/>
          <w:bCs/>
        </w:rPr>
        <w:t>start date after 01/01/1985</w:t>
      </w:r>
      <w:r>
        <w:t xml:space="preserve">. Order the data </w:t>
      </w:r>
      <w:r w:rsidRPr="00D2253D">
        <w:rPr>
          <w:b/>
          <w:bCs/>
        </w:rPr>
        <w:t>descending</w:t>
      </w:r>
      <w:r>
        <w:t xml:space="preserve"> by Deposit Group and </w:t>
      </w:r>
      <w:r w:rsidRPr="00D2253D">
        <w:rPr>
          <w:b/>
          <w:bCs/>
        </w:rPr>
        <w:t>ascending</w:t>
      </w:r>
      <w:r>
        <w:t xml:space="preserve"> by Expiration Flag.</w:t>
      </w:r>
    </w:p>
    <w:p w:rsidR="00710370" w:rsidRDefault="00710370" w:rsidP="00D2253D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2268"/>
        <w:gridCol w:w="2552"/>
      </w:tblGrid>
      <w:tr w:rsidR="00710370" w:rsidRPr="00A30FC1">
        <w:tc>
          <w:tcPr>
            <w:tcW w:w="1985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deposit_group</w:t>
            </w:r>
          </w:p>
        </w:tc>
        <w:tc>
          <w:tcPr>
            <w:tcW w:w="2268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is_deposit_expired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average_interest</w:t>
            </w:r>
          </w:p>
        </w:tc>
      </w:tr>
      <w:tr w:rsidR="00710370" w:rsidRPr="00A30FC1">
        <w:tc>
          <w:tcPr>
            <w:tcW w:w="1985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Venomous Tongue</w:t>
            </w:r>
          </w:p>
        </w:tc>
        <w:tc>
          <w:tcPr>
            <w:tcW w:w="2268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0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16.698947</w:t>
            </w:r>
          </w:p>
        </w:tc>
      </w:tr>
      <w:tr w:rsidR="00710370" w:rsidRPr="00A30FC1">
        <w:tc>
          <w:tcPr>
            <w:tcW w:w="1985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268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</w:p>
        </w:tc>
      </w:tr>
    </w:tbl>
    <w:p w:rsidR="00710370" w:rsidRDefault="00710370" w:rsidP="00867E4C"/>
    <w:p w:rsidR="00710370" w:rsidRDefault="00710370" w:rsidP="00D2253D">
      <w:pPr>
        <w:pStyle w:val="Heading2"/>
        <w:rPr>
          <w:rFonts w:cs="Arial"/>
        </w:rPr>
      </w:pPr>
      <w:r w:rsidRPr="00D40E7B">
        <w:t>1</w:t>
      </w:r>
      <w:r w:rsidRPr="00D40E7B">
        <w:rPr>
          <w:lang w:val="bg-BG"/>
        </w:rPr>
        <w:t>2</w:t>
      </w:r>
      <w:r w:rsidRPr="00D40E7B">
        <w:t>.</w:t>
      </w:r>
      <w:r w:rsidRPr="00D40E7B">
        <w:tab/>
        <w:t>Rich Wizard, Poor Wizard*</w:t>
      </w:r>
    </w:p>
    <w:p w:rsidR="00710370" w:rsidRDefault="00710370" w:rsidP="00867E4C">
      <w:r>
        <w:t>Give</w:t>
      </w:r>
      <w:r>
        <w:rPr>
          <w:lang w:val="bg-BG"/>
        </w:rPr>
        <w:t xml:space="preserve"> </w:t>
      </w:r>
      <w:r>
        <w:t>Mr. Bodrog 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14"/>
        <w:gridCol w:w="2114"/>
        <w:gridCol w:w="2114"/>
        <w:gridCol w:w="2413"/>
        <w:gridCol w:w="1817"/>
      </w:tblGrid>
      <w:tr w:rsidR="00710370" w:rsidRPr="00A30FC1">
        <w:tc>
          <w:tcPr>
            <w:tcW w:w="2114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host_wizard</w:t>
            </w:r>
          </w:p>
        </w:tc>
        <w:tc>
          <w:tcPr>
            <w:tcW w:w="2114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host_wizard_deposit</w:t>
            </w:r>
          </w:p>
        </w:tc>
        <w:tc>
          <w:tcPr>
            <w:tcW w:w="2114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guest_wizard</w:t>
            </w:r>
          </w:p>
        </w:tc>
        <w:tc>
          <w:tcPr>
            <w:tcW w:w="2413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guest_wizard_deposit</w:t>
            </w:r>
          </w:p>
        </w:tc>
        <w:tc>
          <w:tcPr>
            <w:tcW w:w="1817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difference</w:t>
            </w:r>
          </w:p>
        </w:tc>
      </w:tr>
      <w:tr w:rsidR="00710370" w:rsidRPr="00A30FC1">
        <w:tc>
          <w:tcPr>
            <w:tcW w:w="2114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Harry</w:t>
            </w:r>
          </w:p>
        </w:tc>
        <w:tc>
          <w:tcPr>
            <w:tcW w:w="2114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10 000</w:t>
            </w:r>
          </w:p>
        </w:tc>
        <w:tc>
          <w:tcPr>
            <w:tcW w:w="2114" w:type="dxa"/>
            <w:shd w:val="clear" w:color="auto" w:fill="95B3D7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Tom</w:t>
            </w:r>
          </w:p>
        </w:tc>
        <w:tc>
          <w:tcPr>
            <w:tcW w:w="2413" w:type="dxa"/>
            <w:shd w:val="clear" w:color="auto" w:fill="95B3D7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12 000</w:t>
            </w:r>
          </w:p>
        </w:tc>
        <w:tc>
          <w:tcPr>
            <w:tcW w:w="1817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-2000</w:t>
            </w:r>
          </w:p>
        </w:tc>
      </w:tr>
      <w:tr w:rsidR="00710370" w:rsidRPr="00A30FC1">
        <w:tc>
          <w:tcPr>
            <w:tcW w:w="2114" w:type="dxa"/>
            <w:shd w:val="clear" w:color="auto" w:fill="95B3D7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Tom</w:t>
            </w:r>
          </w:p>
        </w:tc>
        <w:tc>
          <w:tcPr>
            <w:tcW w:w="2114" w:type="dxa"/>
            <w:shd w:val="clear" w:color="auto" w:fill="95B3D7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12 000</w:t>
            </w:r>
          </w:p>
        </w:tc>
        <w:tc>
          <w:tcPr>
            <w:tcW w:w="2114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413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1817" w:type="dxa"/>
          </w:tcPr>
          <w:p w:rsidR="00710370" w:rsidRPr="00A30FC1" w:rsidRDefault="00710370" w:rsidP="00A30FC1">
            <w:pPr>
              <w:spacing w:after="0" w:line="240" w:lineRule="auto"/>
              <w:jc w:val="center"/>
            </w:pPr>
            <w:r w:rsidRPr="00A30FC1">
              <w:t>…</w:t>
            </w:r>
          </w:p>
        </w:tc>
      </w:tr>
    </w:tbl>
    <w:p w:rsidR="00710370" w:rsidRDefault="00710370" w:rsidP="00867E4C"/>
    <w:p w:rsidR="00710370" w:rsidRDefault="00710370" w:rsidP="00867E4C">
      <w:r>
        <w:t xml:space="preserve">At the end your query should return a single value: the </w:t>
      </w:r>
      <w:r w:rsidRPr="00D2253D">
        <w:rPr>
          <w:rStyle w:val="CodeChar"/>
        </w:rPr>
        <w:t>SUM</w:t>
      </w:r>
      <w:r>
        <w:t xml:space="preserve"> of all differences.</w:t>
      </w:r>
    </w:p>
    <w:p w:rsidR="00710370" w:rsidRDefault="00710370" w:rsidP="00D2253D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</w:tblGrid>
      <w:tr w:rsidR="00710370" w:rsidRPr="00A30FC1">
        <w:tc>
          <w:tcPr>
            <w:tcW w:w="1985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sum_difference</w:t>
            </w:r>
          </w:p>
        </w:tc>
      </w:tr>
      <w:tr w:rsidR="00710370" w:rsidRPr="00A30FC1">
        <w:tc>
          <w:tcPr>
            <w:tcW w:w="1985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44393.97</w:t>
            </w:r>
          </w:p>
        </w:tc>
      </w:tr>
    </w:tbl>
    <w:p w:rsidR="00710370" w:rsidRDefault="00710370" w:rsidP="00D2253D"/>
    <w:p w:rsidR="00710370" w:rsidRDefault="00710370" w:rsidP="00D2253D"/>
    <w:p w:rsidR="00710370" w:rsidRPr="00D40E7B" w:rsidRDefault="00710370" w:rsidP="00D2253D">
      <w:pPr>
        <w:pStyle w:val="Heading2"/>
      </w:pPr>
      <w:r w:rsidRPr="00D40E7B">
        <w:t>13.</w:t>
      </w:r>
      <w:r w:rsidRPr="00D40E7B">
        <w:tab/>
        <w:t xml:space="preserve"> Employees Minimum Salaries</w:t>
      </w:r>
    </w:p>
    <w:p w:rsidR="00710370" w:rsidRDefault="00710370" w:rsidP="00D40E7B">
      <w:r>
        <w:t xml:space="preserve">That’s it! You no longer work for Mr. Bodrog. You have decided to find a proper job as an analyst in </w:t>
      </w:r>
      <w:r w:rsidRPr="00D2253D">
        <w:rPr>
          <w:b/>
          <w:bCs/>
        </w:rPr>
        <w:t>SoftUni</w:t>
      </w:r>
      <w:r>
        <w:t xml:space="preserve">. </w:t>
      </w:r>
    </w:p>
    <w:p w:rsidR="00710370" w:rsidRDefault="00710370" w:rsidP="00D40E7B">
      <w:r>
        <w:t xml:space="preserve">It’s not a surprise that you will use the </w:t>
      </w:r>
      <w:r w:rsidRPr="00D2253D">
        <w:rPr>
          <w:b/>
          <w:bCs/>
        </w:rPr>
        <w:t>soft_uni</w:t>
      </w:r>
      <w:r>
        <w:t xml:space="preserve"> database. </w:t>
      </w:r>
    </w:p>
    <w:p w:rsidR="00710370" w:rsidRDefault="00710370" w:rsidP="00867E4C">
      <w:r>
        <w:t>Select the minimum salary from the employees for departments with</w:t>
      </w:r>
      <w:r w:rsidRPr="00D2253D">
        <w:rPr>
          <w:b/>
          <w:bCs/>
        </w:rPr>
        <w:t xml:space="preserve"> ID (2,5,7)</w:t>
      </w:r>
      <w:r>
        <w:t xml:space="preserve"> but only for those who are </w:t>
      </w:r>
      <w:r w:rsidRPr="00D2253D">
        <w:rPr>
          <w:b/>
          <w:bCs/>
        </w:rPr>
        <w:t>hired after 01/01/2000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  <w:bCs/>
        </w:rPr>
        <w:t xml:space="preserve">ascending </w:t>
      </w:r>
      <w:r>
        <w:t>order.</w:t>
      </w:r>
    </w:p>
    <w:p w:rsidR="00710370" w:rsidRDefault="00710370" w:rsidP="00867E4C">
      <w:r>
        <w:t>Your query should return:</w:t>
      </w:r>
    </w:p>
    <w:p w:rsidR="00710370" w:rsidRDefault="00710370" w:rsidP="00D2253D">
      <w:pPr>
        <w:ind w:firstLine="284"/>
      </w:pPr>
      <w:r>
        <w:t>•</w:t>
      </w:r>
      <w:r>
        <w:tab/>
      </w:r>
      <w:r w:rsidRPr="00D2253D">
        <w:rPr>
          <w:rStyle w:val="CodeChar"/>
        </w:rPr>
        <w:t>department_id</w:t>
      </w:r>
    </w:p>
    <w:p w:rsidR="00710370" w:rsidRDefault="00710370" w:rsidP="00D2253D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department_id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minimum_salary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2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25000.00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</w:tr>
    </w:tbl>
    <w:p w:rsidR="00710370" w:rsidRDefault="00710370" w:rsidP="00867E4C"/>
    <w:p w:rsidR="00710370" w:rsidRPr="00D40E7B" w:rsidRDefault="00710370" w:rsidP="00D2253D">
      <w:pPr>
        <w:pStyle w:val="Heading2"/>
      </w:pPr>
      <w:r w:rsidRPr="00D40E7B">
        <w:t>14.</w:t>
      </w:r>
      <w:r w:rsidRPr="00D40E7B">
        <w:tab/>
        <w:t>Employees Average Salaries</w:t>
      </w:r>
    </w:p>
    <w:p w:rsidR="00710370" w:rsidRDefault="00710370" w:rsidP="00867E4C">
      <w:r>
        <w:t xml:space="preserve">Select all high paid employees who earn </w:t>
      </w:r>
      <w:r w:rsidRPr="00D2253D">
        <w:rPr>
          <w:b/>
          <w:bCs/>
        </w:rPr>
        <w:t>more than 30000</w:t>
      </w:r>
      <w:r>
        <w:t xml:space="preserve"> into a new table. Then </w:t>
      </w:r>
      <w:r w:rsidRPr="00D2253D">
        <w:rPr>
          <w:b/>
          <w:bCs/>
        </w:rPr>
        <w:t>delete</w:t>
      </w:r>
      <w:r>
        <w:t xml:space="preserve"> all high paid employees who have </w:t>
      </w:r>
      <w:r w:rsidRPr="00D2253D">
        <w:rPr>
          <w:b/>
          <w:bCs/>
        </w:rPr>
        <w:t>manager_id = 42</w:t>
      </w:r>
      <w:r>
        <w:t xml:space="preserve"> from the new table; Then </w:t>
      </w:r>
      <w:r w:rsidRPr="00D2253D">
        <w:rPr>
          <w:b/>
          <w:bCs/>
        </w:rPr>
        <w:t>increase</w:t>
      </w:r>
      <w:r>
        <w:t xml:space="preserve"> the salaries of all high paid employees with </w:t>
      </w:r>
      <w:r w:rsidRPr="00D2253D">
        <w:rPr>
          <w:b/>
          <w:bCs/>
        </w:rPr>
        <w:t>department_id =1</w:t>
      </w:r>
      <w:r>
        <w:t xml:space="preserve"> </w:t>
      </w:r>
      <w:r w:rsidRPr="00D2253D">
        <w:rPr>
          <w:b/>
          <w:bCs/>
        </w:rPr>
        <w:t>with 5000</w:t>
      </w:r>
      <w:r>
        <w:t xml:space="preserve"> in the new table. Finally, select the </w:t>
      </w:r>
      <w:r w:rsidRPr="00D2253D">
        <w:rPr>
          <w:b/>
          <w:bCs/>
        </w:rPr>
        <w:t>average</w:t>
      </w:r>
      <w:r>
        <w:t xml:space="preserve"> salaries in each department from the new table.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  <w:bCs/>
        </w:rPr>
        <w:t>increasing</w:t>
      </w:r>
      <w:r>
        <w:t xml:space="preserve"> order.</w:t>
      </w:r>
    </w:p>
    <w:p w:rsidR="00710370" w:rsidRDefault="00710370" w:rsidP="00D2253D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department_id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avg_salary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1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45166.6666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</w:tr>
    </w:tbl>
    <w:p w:rsidR="00710370" w:rsidRPr="00D2253D" w:rsidRDefault="00710370" w:rsidP="00D2253D"/>
    <w:p w:rsidR="00710370" w:rsidRPr="00D40E7B" w:rsidRDefault="00710370" w:rsidP="00D2253D">
      <w:pPr>
        <w:pStyle w:val="Heading2"/>
      </w:pPr>
      <w:r w:rsidRPr="00D40E7B">
        <w:t>15. Employees Maximum Salaries</w:t>
      </w:r>
    </w:p>
    <w:p w:rsidR="00710370" w:rsidRDefault="00710370" w:rsidP="00867E4C">
      <w:r>
        <w:t xml:space="preserve">Find the </w:t>
      </w:r>
      <w:r w:rsidRPr="00D2253D">
        <w:rPr>
          <w:b/>
          <w:bCs/>
        </w:rPr>
        <w:t>max</w:t>
      </w:r>
      <w:r>
        <w:t xml:space="preserve"> salary for each department. Filter those which have max salaries </w:t>
      </w:r>
      <w:r w:rsidRPr="00D2253D">
        <w:rPr>
          <w:b/>
          <w:bCs/>
        </w:rPr>
        <w:t>not in the range 30000 and 70000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  <w:bCs/>
        </w:rPr>
        <w:t>increasing</w:t>
      </w:r>
      <w:r>
        <w:t xml:space="preserve"> order.</w:t>
      </w:r>
    </w:p>
    <w:p w:rsidR="00710370" w:rsidRDefault="00710370" w:rsidP="00D2253D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department_id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max_salary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2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29800.00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</w:tr>
    </w:tbl>
    <w:p w:rsidR="00710370" w:rsidRPr="00D2253D" w:rsidRDefault="00710370" w:rsidP="00D2253D"/>
    <w:p w:rsidR="00710370" w:rsidRPr="00D40E7B" w:rsidRDefault="00710370" w:rsidP="00D2253D">
      <w:pPr>
        <w:pStyle w:val="Heading2"/>
      </w:pPr>
      <w:r w:rsidRPr="00D40E7B">
        <w:t>16.</w:t>
      </w:r>
      <w:r w:rsidRPr="00D40E7B">
        <w:tab/>
        <w:t>Employees Count Salaries</w:t>
      </w:r>
    </w:p>
    <w:p w:rsidR="00710370" w:rsidRDefault="00710370" w:rsidP="00D2253D">
      <w:r>
        <w:t xml:space="preserve">Count the salaries of all employees who </w:t>
      </w:r>
      <w:r w:rsidRPr="00D2253D">
        <w:rPr>
          <w:b/>
          <w:bCs/>
        </w:rPr>
        <w:t>don’t have a manager</w:t>
      </w:r>
      <w:r>
        <w:t>.</w:t>
      </w:r>
    </w:p>
    <w:p w:rsidR="00710370" w:rsidRPr="00D40E7B" w:rsidRDefault="00710370" w:rsidP="00D40E7B">
      <w:pPr>
        <w:pStyle w:val="Heading2"/>
      </w:pPr>
      <w:r w:rsidRPr="00D40E7B">
        <w:t>17.</w:t>
      </w:r>
      <w:r w:rsidRPr="00D40E7B">
        <w:tab/>
        <w:t>3rd Highest Salary*</w:t>
      </w:r>
    </w:p>
    <w:p w:rsidR="00710370" w:rsidRDefault="00710370" w:rsidP="00867E4C">
      <w:r>
        <w:t xml:space="preserve">Find the </w:t>
      </w:r>
      <w:r w:rsidRPr="00D40E7B">
        <w:rPr>
          <w:b/>
          <w:bCs/>
        </w:rPr>
        <w:t>third highest salary</w:t>
      </w:r>
      <w:r>
        <w:t xml:space="preserve"> in each department if there is such. Sort result by </w:t>
      </w:r>
      <w:r w:rsidRPr="00D40E7B">
        <w:rPr>
          <w:rStyle w:val="CodeChar"/>
        </w:rPr>
        <w:t>department_id</w:t>
      </w:r>
      <w:r>
        <w:t xml:space="preserve"> in </w:t>
      </w:r>
      <w:r w:rsidRPr="00D40E7B">
        <w:rPr>
          <w:b/>
          <w:bCs/>
        </w:rPr>
        <w:t>increasing</w:t>
      </w:r>
      <w:r>
        <w:t xml:space="preserve"> order.</w:t>
      </w:r>
    </w:p>
    <w:p w:rsidR="00710370" w:rsidRDefault="00710370" w:rsidP="00D40E7B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department_id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third_highest_salary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  <w:rPr>
                <w:lang w:val="bg-BG"/>
              </w:rPr>
            </w:pPr>
            <w:r w:rsidRPr="00A30FC1">
              <w:rPr>
                <w:lang w:val="bg-BG"/>
              </w:rPr>
              <w:t>1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36100.00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2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25000.00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</w:tr>
    </w:tbl>
    <w:p w:rsidR="00710370" w:rsidRDefault="00710370" w:rsidP="00867E4C"/>
    <w:p w:rsidR="00710370" w:rsidRPr="00D40E7B" w:rsidRDefault="00710370" w:rsidP="00D40E7B">
      <w:pPr>
        <w:pStyle w:val="Heading2"/>
      </w:pPr>
      <w:r w:rsidRPr="00D40E7B">
        <w:t>1</w:t>
      </w:r>
      <w:r>
        <w:t>8</w:t>
      </w:r>
      <w:r w:rsidRPr="00D40E7B">
        <w:t>.</w:t>
      </w:r>
      <w:r w:rsidRPr="00D40E7B">
        <w:tab/>
        <w:t xml:space="preserve"> Salary Challenge**</w:t>
      </w:r>
    </w:p>
    <w:p w:rsidR="00710370" w:rsidRDefault="00710370" w:rsidP="00867E4C">
      <w:r>
        <w:t>Write a query that returns:</w:t>
      </w:r>
    </w:p>
    <w:p w:rsidR="00710370" w:rsidRDefault="00710370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first_name</w:t>
      </w:r>
    </w:p>
    <w:p w:rsidR="00710370" w:rsidRDefault="00710370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last_name</w:t>
      </w:r>
    </w:p>
    <w:p w:rsidR="00710370" w:rsidRDefault="00710370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:rsidR="00710370" w:rsidRDefault="00710370" w:rsidP="00867E4C">
      <w:r>
        <w:t xml:space="preserve">for all employees who have salary </w:t>
      </w:r>
      <w:r w:rsidRPr="00D40E7B">
        <w:rPr>
          <w:b/>
          <w:bCs/>
        </w:rPr>
        <w:t>higher than the average salary</w:t>
      </w:r>
      <w:r>
        <w:t xml:space="preserve"> of their respective departments. Select only the </w:t>
      </w:r>
      <w:r w:rsidRPr="00D40E7B">
        <w:rPr>
          <w:b/>
          <w:bCs/>
        </w:rPr>
        <w:t>first 10 rows</w:t>
      </w:r>
      <w:r>
        <w:t xml:space="preserve">. Order by </w:t>
      </w:r>
      <w:r w:rsidRPr="00D40E7B">
        <w:rPr>
          <w:rStyle w:val="CodeChar"/>
        </w:rPr>
        <w:t>department_id</w:t>
      </w:r>
      <w:r>
        <w:t>.</w:t>
      </w:r>
    </w:p>
    <w:p w:rsidR="00710370" w:rsidRDefault="00710370" w:rsidP="00D40E7B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  <w:gridCol w:w="2552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first_name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last_name</w:t>
            </w:r>
          </w:p>
        </w:tc>
        <w:tc>
          <w:tcPr>
            <w:tcW w:w="2552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department_id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Roberto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Tamburello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  <w:rPr>
                <w:lang w:val="bg-BG"/>
              </w:rPr>
            </w:pPr>
            <w:r w:rsidRPr="00A30FC1">
              <w:rPr>
                <w:lang w:val="bg-BG"/>
              </w:rPr>
              <w:t>1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Terri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Duffy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  <w:rPr>
                <w:lang w:val="bg-BG"/>
              </w:rPr>
            </w:pPr>
            <w:r w:rsidRPr="00A30FC1">
              <w:rPr>
                <w:lang w:val="bg-BG"/>
              </w:rPr>
              <w:t>1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Rob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Walters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  <w:rPr>
                <w:lang w:val="bg-BG"/>
              </w:rPr>
            </w:pPr>
            <w:r w:rsidRPr="00A30FC1">
              <w:rPr>
                <w:lang w:val="bg-BG"/>
              </w:rPr>
              <w:t>2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2552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rPr>
                <w:lang w:val="bg-BG"/>
              </w:rPr>
              <w:t>...</w:t>
            </w:r>
          </w:p>
        </w:tc>
      </w:tr>
    </w:tbl>
    <w:p w:rsidR="00710370" w:rsidRDefault="00710370" w:rsidP="00867E4C"/>
    <w:p w:rsidR="00710370" w:rsidRPr="00D40E7B" w:rsidRDefault="00710370" w:rsidP="00D40E7B">
      <w:pPr>
        <w:pStyle w:val="Heading2"/>
      </w:pPr>
      <w:r w:rsidRPr="00D40E7B">
        <w:t>19.</w:t>
      </w:r>
      <w:r w:rsidRPr="00D40E7B">
        <w:tab/>
        <w:t>Departments Total Salaries</w:t>
      </w:r>
    </w:p>
    <w:p w:rsidR="00710370" w:rsidRDefault="00710370" w:rsidP="00867E4C">
      <w:r>
        <w:t xml:space="preserve">Create a query which shows the </w:t>
      </w:r>
      <w:r w:rsidRPr="00D40E7B">
        <w:rPr>
          <w:b/>
          <w:bCs/>
        </w:rPr>
        <w:t>total sum of salaries</w:t>
      </w:r>
      <w:r>
        <w:t xml:space="preserve"> for each department. Order by </w:t>
      </w:r>
      <w:r w:rsidRPr="00D40E7B">
        <w:rPr>
          <w:rStyle w:val="CodeChar"/>
        </w:rPr>
        <w:t>department_id</w:t>
      </w:r>
      <w:r>
        <w:t>.</w:t>
      </w:r>
    </w:p>
    <w:p w:rsidR="00710370" w:rsidRPr="002B3985" w:rsidRDefault="00710370" w:rsidP="00867E4C">
      <w:pPr>
        <w:rPr>
          <w:lang w:val="bg-BG"/>
        </w:rPr>
      </w:pPr>
      <w:r>
        <w:t>Your query should return:</w:t>
      </w:r>
      <w:r>
        <w:tab/>
      </w:r>
    </w:p>
    <w:p w:rsidR="00710370" w:rsidRDefault="00710370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:rsidR="00710370" w:rsidRDefault="00710370" w:rsidP="00D40E7B">
      <w:pPr>
        <w:pStyle w:val="Heading3"/>
      </w:pPr>
      <w:r>
        <w:t>Example: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1701"/>
      </w:tblGrid>
      <w:tr w:rsidR="00710370" w:rsidRPr="00A30FC1"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</w:rPr>
              <w:t>department_id</w:t>
            </w:r>
          </w:p>
        </w:tc>
        <w:tc>
          <w:tcPr>
            <w:tcW w:w="1701" w:type="dxa"/>
            <w:shd w:val="clear" w:color="auto" w:fill="D9D9D9"/>
          </w:tcPr>
          <w:p w:rsidR="00710370" w:rsidRPr="00A30FC1" w:rsidRDefault="00710370" w:rsidP="00A30FC1">
            <w:pPr>
              <w:spacing w:after="0" w:line="240" w:lineRule="auto"/>
              <w:rPr>
                <w:b/>
                <w:bCs/>
              </w:rPr>
            </w:pPr>
            <w:r w:rsidRPr="00A30FC1">
              <w:rPr>
                <w:b/>
                <w:bCs/>
                <w:lang w:val="bg-BG"/>
              </w:rPr>
              <w:t>total</w:t>
            </w:r>
            <w:r w:rsidRPr="00A30FC1">
              <w:rPr>
                <w:b/>
                <w:bCs/>
              </w:rPr>
              <w:t>_</w:t>
            </w:r>
            <w:r w:rsidRPr="00A30FC1">
              <w:rPr>
                <w:b/>
                <w:bCs/>
                <w:lang w:val="bg-BG"/>
              </w:rPr>
              <w:t>salary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1</w:t>
            </w:r>
          </w:p>
        </w:tc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241000.00</w:t>
            </w:r>
          </w:p>
        </w:tc>
      </w:tr>
      <w:tr w:rsidR="00710370" w:rsidRPr="00A30FC1"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  <w:tc>
          <w:tcPr>
            <w:tcW w:w="1701" w:type="dxa"/>
          </w:tcPr>
          <w:p w:rsidR="00710370" w:rsidRPr="00A30FC1" w:rsidRDefault="00710370" w:rsidP="00A30FC1">
            <w:pPr>
              <w:spacing w:after="0" w:line="240" w:lineRule="auto"/>
            </w:pPr>
            <w:r w:rsidRPr="00A30FC1">
              <w:t>…</w:t>
            </w:r>
          </w:p>
        </w:tc>
      </w:tr>
    </w:tbl>
    <w:p w:rsidR="00710370" w:rsidRPr="00D40E7B" w:rsidRDefault="00710370" w:rsidP="00D40E7B"/>
    <w:sectPr w:rsidR="00710370" w:rsidRPr="00D40E7B" w:rsidSect="00F907E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370" w:rsidRDefault="00710370" w:rsidP="008068A2">
      <w:pPr>
        <w:spacing w:after="0" w:line="240" w:lineRule="auto"/>
      </w:pPr>
      <w:r>
        <w:separator/>
      </w:r>
    </w:p>
  </w:endnote>
  <w:endnote w:type="continuationSeparator" w:id="0">
    <w:p w:rsidR="00710370" w:rsidRDefault="007103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370" w:rsidRPr="00AC77AD" w:rsidRDefault="00710370" w:rsidP="00AC77AD">
    <w:pPr>
      <w:pStyle w:val="Footer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6.65pt;margin-top:8.95pt;width:117.1pt;height:40pt;z-index:251657728;visibility:visible" filled="f" stroked="f">
          <v:textbox inset=".5mm,.5mm,.5mm,.5mm">
            <w:txbxContent>
              <w:p w:rsidR="00710370" w:rsidRDefault="00710370" w:rsidP="008C5930">
                <w:pPr>
                  <w:spacing w:before="0" w:after="0" w:line="240" w:lineRule="auto"/>
                </w:pPr>
                <w:hyperlink r:id="rId1" w:history="1">
                  <w:r w:rsidRPr="00A30FC1">
                    <w:rPr>
                      <w:sz w:val="20"/>
                      <w:szCs w:val="20"/>
                      <w:lang w:val="en-US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1" o:spid="_x0000_i1047" type="#_x0000_t75" href="http://softuni.org/" style="width:107.25pt;height:34.5pt;visibility:visible" o:button="t">
                        <v:fill o:detectmouseclick="t"/>
                        <v:imagedata r:id="rId2" o:title=""/>
                      </v:shape>
                    </w:pict>
                  </w:r>
                </w:hyperlink>
              </w:p>
            </w:txbxContent>
          </v:textbox>
        </v:shape>
      </w:pict>
    </w:r>
    <w:r>
      <w:rPr>
        <w:lang w:val="en-US"/>
      </w:rPr>
      <w:pict>
        <v:line id="Straight Connector 1" o:spid="_x0000_s2050" style="position:absolute;flip:y;z-index:251658752;visibility:visible" from="-.1pt,5.2pt" to="520.7pt,5.2pt" strokecolor="#f37123" strokeweight="1pt">
          <v:stroke endcap="round"/>
        </v:line>
      </w:pict>
    </w:r>
    <w:r>
      <w:rPr>
        <w:lang w:val="en-US"/>
      </w:rPr>
      <w:pict>
        <v:shape id="Text Box 3" o:spid="_x0000_s2051" type="#_x0000_t202" style="position:absolute;margin-left:444.65pt;margin-top:26.95pt;width:70.9pt;height:15.9pt;z-index:251659776;visibility:visible;v-text-anchor:middle" filled="f" stroked="f" strokeweight=".5pt">
          <v:textbox inset="0,0,0,0">
            <w:txbxContent>
              <w:p w:rsidR="00710370" w:rsidRPr="008C2B83" w:rsidRDefault="00710370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>
      <w:rPr>
        <w:lang w:val="en-US"/>
      </w:rPr>
      <w:pict>
        <v:shape id="Text Box 2" o:spid="_x0000_s2052" type="#_x0000_t202" style="position:absolute;margin-left:125.15pt;margin-top:26.95pt;width:44.85pt;height:15.75pt;z-index:251656704;visibility:visible;v-text-anchor:middle" filled="f" stroked="f" strokeweight=".5pt">
          <v:textbox inset=".5mm,0,0,0">
            <w:txbxContent>
              <w:p w:rsidR="00710370" w:rsidRDefault="00710370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lang w:val="en-US"/>
      </w:rPr>
      <w:pict>
        <v:shape id="Text Box 17" o:spid="_x0000_s2053" type="#_x0000_t202" style="position:absolute;margin-left:124.4pt;margin-top:6.7pt;width:396.3pt;height:40.45pt;z-index:251655680;visibility:visible" filled="f" stroked="f">
          <v:textbox inset=".5mm,1.2mm,.5mm,.5mm">
            <w:txbxContent>
              <w:p w:rsidR="00710370" w:rsidRDefault="00710370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10370" w:rsidRDefault="00710370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hyperlink r:id="rId5" w:history="1">
                  <w:r w:rsidRPr="00A30FC1">
                    <w:rPr>
                      <w:sz w:val="20"/>
                      <w:szCs w:val="20"/>
                      <w:lang w:val="en-US"/>
                    </w:rPr>
                    <w:pict>
                      <v:shape id="Picture 72" o:spid="_x0000_i1048" type="#_x0000_t75" href="http://softuni.bg/" style="width:15.75pt;height:15.75pt;visibility:visible" o:button="t">
                        <v:fill o:detectmouseclick="t"/>
                        <v:imagedata r:id="rId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7" w:history="1">
                  <w:r w:rsidRPr="00A30FC1">
                    <w:rPr>
                      <w:sz w:val="20"/>
                      <w:szCs w:val="20"/>
                      <w:lang w:val="en-US"/>
                    </w:rPr>
                    <w:pict>
                      <v:shape id="Picture 73" o:spid="_x0000_i1049" type="#_x0000_t75" href="http://softuni.org/" style="width:15.75pt;height:15.75pt;visibility:visible" o:button="t">
                        <v:fill o:detectmouseclick="t"/>
                        <v:imagedata r:id="rId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9" w:history="1">
                  <w:r w:rsidRPr="00A30FC1">
                    <w:rPr>
                      <w:sz w:val="20"/>
                      <w:szCs w:val="20"/>
                      <w:lang w:val="en-US"/>
                    </w:rPr>
                    <w:pict>
                      <v:shape id="Picture 74" o:spid="_x0000_i1050" type="#_x0000_t75" href="http://facebook.com/SoftwareUniversi" style="width:15.75pt;height:15.75pt;visibility:visible" o:button="t">
                        <v:fill o:detectmouseclick="t"/>
                        <v:imagedata r:id="rId1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1" w:history="1">
                  <w:r w:rsidRPr="00A30FC1">
                    <w:rPr>
                      <w:sz w:val="20"/>
                      <w:szCs w:val="20"/>
                      <w:lang w:val="en-US"/>
                    </w:rPr>
                    <w:pict>
                      <v:shape id="Picture 75" o:spid="_x0000_i1051" type="#_x0000_t75" href="http://twitter.com/softuni" style="width:15.75pt;height:15.75pt;visibility:visible" o:button="t">
                        <v:fill o:detectmouseclick="t"/>
                        <v:imagedata r:id="rId12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3" w:history="1">
                  <w:r w:rsidRPr="00A30FC1">
                    <w:rPr>
                      <w:sz w:val="20"/>
                      <w:szCs w:val="20"/>
                      <w:lang w:val="en-US"/>
                    </w:rPr>
                    <w:pict>
                      <v:shape id="Picture 76" o:spid="_x0000_i1052" type="#_x0000_t75" href="http://youtube.com/SoftwareUniversi" style="width:15.75pt;height:15.75pt;visibility:visible" o:button="t">
                        <v:fill o:detectmouseclick="t"/>
                        <v:imagedata r:id="rId1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5" w:history="1">
                  <w:r w:rsidRPr="00A30FC1">
                    <w:rPr>
                      <w:sz w:val="20"/>
                      <w:szCs w:val="20"/>
                      <w:lang w:val="en-US"/>
                    </w:rPr>
                    <w:pict>
                      <v:shape id="Picture 77" o:spid="_x0000_i1053" type="#_x0000_t75" href="http://plus.google.com/+SoftuniB" style="width:15.75pt;height:15.75pt;visibility:visible" o:button="t">
                        <v:fill o:detectmouseclick="t"/>
                        <v:imagedata r:id="rId1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7" w:history="1">
                  <w:r w:rsidRPr="00A30FC1">
                    <w:rPr>
                      <w:sz w:val="20"/>
                      <w:szCs w:val="20"/>
                      <w:lang w:val="en-US"/>
                    </w:rPr>
                    <w:pict>
                      <v:shape id="Picture 78" o:spid="_x0000_i1054" type="#_x0000_t75" href="http://www.linkedin.com/company/software-university-softuni-b" style="width:15.75pt;height:15.75pt;visibility:visible" o:button="t">
                        <v:fill o:detectmouseclick="t"/>
                        <v:imagedata r:id="rId1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9" w:history="1">
                  <w:r w:rsidRPr="00A30FC1">
                    <w:rPr>
                      <w:sz w:val="20"/>
                      <w:szCs w:val="20"/>
                      <w:lang w:val="en-US"/>
                    </w:rPr>
                    <w:pict>
                      <v:shape id="Picture 79" o:spid="_x0000_i1055" type="#_x0000_t75" href="http://slideshare.net/softwareuniversi" style="width:15.75pt;height:15.75pt;visibility:visible" o:button="t">
                        <v:fill o:detectmouseclick="t"/>
                        <v:imagedata r:id="rId2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21" w:history="1">
                  <w:r w:rsidRPr="00A30FC1">
                    <w:rPr>
                      <w:sz w:val="20"/>
                      <w:szCs w:val="20"/>
                      <w:lang w:val="en-US"/>
                    </w:rPr>
                    <w:pict>
                      <v:shape id="Picture 80" o:spid="_x0000_i1056" type="#_x0000_t75" href="http://github.com/softu" style="width:15.75pt;height:15.75pt;visibility:visible" o:button="t">
                        <v:fill o:detectmouseclick="t"/>
                        <v:imagedata r:id="rId22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23" w:history="1">
                  <w:r w:rsidRPr="00A30FC1">
                    <w:rPr>
                      <w:sz w:val="20"/>
                      <w:szCs w:val="20"/>
                      <w:lang w:val="en-US"/>
                    </w:rPr>
                    <w:pict>
                      <v:shape id="Picture 81" o:spid="_x0000_i1057" type="#_x0000_t75" href="mailto:info@softuni." style="width:15.75pt;height:15.75pt;visibility:visible" o:button="t">
                        <v:fill o:detectmouseclick="t"/>
                        <v:imagedata r:id="rId24" o:title=""/>
                      </v:shape>
                    </w:pict>
                  </w:r>
                </w:hyperlink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370" w:rsidRDefault="00710370" w:rsidP="008068A2">
      <w:pPr>
        <w:spacing w:after="0" w:line="240" w:lineRule="auto"/>
      </w:pPr>
      <w:r>
        <w:separator/>
      </w:r>
    </w:p>
  </w:footnote>
  <w:footnote w:type="continuationSeparator" w:id="0">
    <w:p w:rsidR="00710370" w:rsidRDefault="007103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370" w:rsidRDefault="00710370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16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1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19"/>
  </w:num>
  <w:num w:numId="15">
    <w:abstractNumId w:val="6"/>
  </w:num>
  <w:num w:numId="16">
    <w:abstractNumId w:val="8"/>
  </w:num>
  <w:num w:numId="17">
    <w:abstractNumId w:val="3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284"/>
  <w:hyphenationZone w:val="425"/>
  <w:doNotHyphenateCaps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0C96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936D3"/>
    <w:rsid w:val="001A5DA8"/>
    <w:rsid w:val="001A6728"/>
    <w:rsid w:val="001C1FCD"/>
    <w:rsid w:val="001C6FAF"/>
    <w:rsid w:val="001D2464"/>
    <w:rsid w:val="001D4963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B3985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57428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14DDE"/>
    <w:rsid w:val="00423002"/>
    <w:rsid w:val="004311CA"/>
    <w:rsid w:val="0043300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04C4D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C4218"/>
    <w:rsid w:val="006D239A"/>
    <w:rsid w:val="006E2245"/>
    <w:rsid w:val="006E6CAC"/>
    <w:rsid w:val="006E747D"/>
    <w:rsid w:val="006E7E50"/>
    <w:rsid w:val="006F09BF"/>
    <w:rsid w:val="00704432"/>
    <w:rsid w:val="007051DF"/>
    <w:rsid w:val="00710370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6CC3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67E4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6430B"/>
    <w:rsid w:val="00976E46"/>
    <w:rsid w:val="009A3588"/>
    <w:rsid w:val="009C0C39"/>
    <w:rsid w:val="009D1805"/>
    <w:rsid w:val="009D2B5E"/>
    <w:rsid w:val="009D70A3"/>
    <w:rsid w:val="00A02545"/>
    <w:rsid w:val="00A06D89"/>
    <w:rsid w:val="00A30FC1"/>
    <w:rsid w:val="00A44313"/>
    <w:rsid w:val="00A45A89"/>
    <w:rsid w:val="00A47F12"/>
    <w:rsid w:val="00A63027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12E4"/>
    <w:rsid w:val="00B320B9"/>
    <w:rsid w:val="00B37DA5"/>
    <w:rsid w:val="00B44156"/>
    <w:rsid w:val="00B47721"/>
    <w:rsid w:val="00B63DED"/>
    <w:rsid w:val="00B665A2"/>
    <w:rsid w:val="00B86403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E0B8F"/>
    <w:rsid w:val="00CF0D71"/>
    <w:rsid w:val="00CF5E59"/>
    <w:rsid w:val="00D2253D"/>
    <w:rsid w:val="00D22895"/>
    <w:rsid w:val="00D40E7B"/>
    <w:rsid w:val="00D4354E"/>
    <w:rsid w:val="00D43F69"/>
    <w:rsid w:val="00D574D8"/>
    <w:rsid w:val="00D63339"/>
    <w:rsid w:val="00D73957"/>
    <w:rsid w:val="00D910AA"/>
    <w:rsid w:val="00DC0322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13CE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8271D"/>
    <w:rsid w:val="00F907E7"/>
    <w:rsid w:val="00F90A14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 w:line="276" w:lineRule="auto"/>
    </w:pPr>
    <w:rPr>
      <w:rFonts w:cs="Calibri"/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54B7"/>
    <w:pPr>
      <w:keepNext/>
      <w:keepLines/>
      <w:spacing w:before="200" w:after="40"/>
      <w:outlineLvl w:val="0"/>
    </w:pPr>
    <w:rPr>
      <w:rFonts w:eastAsia="SimSun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54B7"/>
    <w:pPr>
      <w:keepNext/>
      <w:keepLines/>
      <w:spacing w:before="200" w:after="40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C5930"/>
    <w:pPr>
      <w:keepNext/>
      <w:keepLines/>
      <w:spacing w:before="120" w:after="40"/>
      <w:outlineLvl w:val="2"/>
    </w:pPr>
    <w:rPr>
      <w:rFonts w:eastAsia="SimSun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C5930"/>
    <w:pPr>
      <w:keepNext/>
      <w:keepLines/>
      <w:spacing w:before="120" w:after="40"/>
      <w:outlineLvl w:val="3"/>
    </w:pPr>
    <w:rPr>
      <w:rFonts w:eastAsia="SimSun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C5930"/>
    <w:pPr>
      <w:keepNext/>
      <w:keepLines/>
      <w:spacing w:after="0"/>
      <w:outlineLvl w:val="4"/>
    </w:pPr>
    <w:rPr>
      <w:rFonts w:eastAsia="SimSun"/>
      <w:b/>
      <w:bCs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54B7"/>
    <w:rPr>
      <w:rFonts w:eastAsia="SimSun"/>
      <w:b/>
      <w:bCs/>
      <w:color w:val="642D0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254B7"/>
    <w:rPr>
      <w:rFonts w:eastAsia="SimSu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C5930"/>
    <w:rPr>
      <w:rFonts w:eastAsia="SimSun"/>
      <w:b/>
      <w:bCs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C5930"/>
    <w:rPr>
      <w:rFonts w:eastAsia="SimSun"/>
      <w:b/>
      <w:bCs/>
      <w:color w:val="A34A0D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C5930"/>
    <w:rPr>
      <w:rFonts w:eastAsia="SimSun"/>
      <w:b/>
      <w:bCs/>
      <w:color w:val="B2500E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b/>
      <w:bCs/>
    </w:rPr>
  </w:style>
  <w:style w:type="paragraph" w:styleId="ListParagraph">
    <w:name w:val="List Paragraph"/>
    <w:basedOn w:val="Normal"/>
    <w:uiPriority w:val="99"/>
    <w:qFormat/>
    <w:rsid w:val="008617B5"/>
    <w:pPr>
      <w:ind w:left="720"/>
    </w:pPr>
  </w:style>
  <w:style w:type="character" w:styleId="FollowedHyperlink">
    <w:name w:val="FollowedHyperlink"/>
    <w:basedOn w:val="DefaultParagraphFont"/>
    <w:uiPriority w:val="99"/>
    <w:semiHidden/>
    <w:rsid w:val="00C0490B"/>
    <w:rPr>
      <w:color w:val="800080"/>
      <w:u w:val="single"/>
    </w:rPr>
  </w:style>
  <w:style w:type="paragraph" w:customStyle="1" w:styleId="Code">
    <w:name w:val="Code"/>
    <w:basedOn w:val="Normal"/>
    <w:link w:val="CodeChar"/>
    <w:uiPriority w:val="99"/>
    <w:rsid w:val="008063E1"/>
    <w:rPr>
      <w:rFonts w:ascii="Consolas" w:hAnsi="Consolas" w:cs="Consolas"/>
      <w:b/>
      <w:bCs/>
    </w:rPr>
  </w:style>
  <w:style w:type="character" w:customStyle="1" w:styleId="CodeChar">
    <w:name w:val="Code Char"/>
    <w:basedOn w:val="DefaultParagraphFont"/>
    <w:link w:val="Code"/>
    <w:uiPriority w:val="99"/>
    <w:locked/>
    <w:rsid w:val="008063E1"/>
    <w:rPr>
      <w:rFonts w:ascii="Consolas" w:hAnsi="Consolas" w:cs="Consolas"/>
      <w:b/>
      <w:bCs/>
      <w:noProof/>
    </w:rPr>
  </w:style>
  <w:style w:type="table" w:styleId="TableGrid">
    <w:name w:val="Table Grid"/>
    <w:basedOn w:val="TableNormal"/>
    <w:uiPriority w:val="99"/>
    <w:rsid w:val="00F907E7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rsid w:val="00867E4C"/>
    <w:rPr>
      <w:color w:val="auto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9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databases-basics-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hyperlink" Target="http://softuni.org/" TargetMode="External"/><Relationship Id="rId21" Type="http://schemas.openxmlformats.org/officeDocument/2006/relationships/hyperlink" Target="http://github.com/softuni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.jpeg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softuni.bg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3706</TotalTime>
  <Pages>6</Pages>
  <Words>900</Words>
  <Characters>5135</Characters>
  <Application>Microsoft Office Outlook</Application>
  <DocSecurity>0</DocSecurity>
  <Lines>0</Lines>
  <Paragraphs>0</Paragraphs>
  <ScaleCrop>false</ScaleCrop>
  <Company>Software University Foundation - http://softuni.org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spirtow</cp:lastModifiedBy>
  <cp:revision>109</cp:revision>
  <cp:lastPrinted>2015-10-26T22:35:00Z</cp:lastPrinted>
  <dcterms:created xsi:type="dcterms:W3CDTF">2015-01-15T07:45:00Z</dcterms:created>
  <dcterms:modified xsi:type="dcterms:W3CDTF">2018-11-14T15:40:00Z</dcterms:modified>
  <cp:category>programming, education, software engineering, software development</cp:category>
</cp:coreProperties>
</file>